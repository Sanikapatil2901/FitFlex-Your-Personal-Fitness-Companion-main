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r w:rsidRPr="00CA755B">
              <w:rPr>
                <w:sz w:val="28"/>
                <w:szCs w:val="28"/>
              </w:rPr>
              <w:t>FitFlex: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of 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workout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1E17B235" w14:textId="6C5DAC05" w:rsidR="008B791E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>Tester Name</w:t>
      </w:r>
      <w:r>
        <w:rPr>
          <w:sz w:val="28"/>
          <w:szCs w:val="28"/>
        </w:rPr>
        <w:t>:</w:t>
      </w:r>
      <w:r w:rsidR="008B791E">
        <w:rPr>
          <w:sz w:val="28"/>
          <w:szCs w:val="28"/>
        </w:rPr>
        <w:t xml:space="preserve"> </w:t>
      </w:r>
      <w:r w:rsidR="00B46412">
        <w:rPr>
          <w:sz w:val="28"/>
          <w:szCs w:val="28"/>
        </w:rPr>
        <w:t>Sanika</w:t>
      </w:r>
      <w:r w:rsidR="001B2004">
        <w:rPr>
          <w:sz w:val="28"/>
          <w:szCs w:val="28"/>
        </w:rPr>
        <w:t xml:space="preserve"> </w:t>
      </w:r>
      <w:r w:rsidR="008B791E">
        <w:rPr>
          <w:sz w:val="28"/>
          <w:szCs w:val="28"/>
        </w:rPr>
        <w:t>Patil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2380">
    <w:abstractNumId w:val="8"/>
  </w:num>
  <w:num w:numId="2" w16cid:durableId="1935505249">
    <w:abstractNumId w:val="4"/>
  </w:num>
  <w:num w:numId="3" w16cid:durableId="1225869980">
    <w:abstractNumId w:val="12"/>
  </w:num>
  <w:num w:numId="4" w16cid:durableId="1876382624">
    <w:abstractNumId w:val="1"/>
  </w:num>
  <w:num w:numId="5" w16cid:durableId="969017966">
    <w:abstractNumId w:val="2"/>
  </w:num>
  <w:num w:numId="6" w16cid:durableId="1876387263">
    <w:abstractNumId w:val="6"/>
  </w:num>
  <w:num w:numId="7" w16cid:durableId="488443974">
    <w:abstractNumId w:val="11"/>
  </w:num>
  <w:num w:numId="8" w16cid:durableId="1369063484">
    <w:abstractNumId w:val="0"/>
  </w:num>
  <w:num w:numId="9" w16cid:durableId="531654126">
    <w:abstractNumId w:val="9"/>
  </w:num>
  <w:num w:numId="10" w16cid:durableId="159778996">
    <w:abstractNumId w:val="3"/>
  </w:num>
  <w:num w:numId="11" w16cid:durableId="1674868806">
    <w:abstractNumId w:val="10"/>
  </w:num>
  <w:num w:numId="12" w16cid:durableId="1271595147">
    <w:abstractNumId w:val="7"/>
  </w:num>
  <w:num w:numId="13" w16cid:durableId="12269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11394B"/>
    <w:rsid w:val="001B2004"/>
    <w:rsid w:val="00335CF4"/>
    <w:rsid w:val="00374299"/>
    <w:rsid w:val="00387F53"/>
    <w:rsid w:val="004055C5"/>
    <w:rsid w:val="00426620"/>
    <w:rsid w:val="00442565"/>
    <w:rsid w:val="0057043C"/>
    <w:rsid w:val="00733851"/>
    <w:rsid w:val="00753907"/>
    <w:rsid w:val="007D469E"/>
    <w:rsid w:val="00884A82"/>
    <w:rsid w:val="008B791E"/>
    <w:rsid w:val="00A304D2"/>
    <w:rsid w:val="00A42810"/>
    <w:rsid w:val="00B46412"/>
    <w:rsid w:val="00BB753A"/>
    <w:rsid w:val="00BE0658"/>
    <w:rsid w:val="00CA755B"/>
    <w:rsid w:val="00D06ED1"/>
    <w:rsid w:val="00E757BD"/>
    <w:rsid w:val="00EC4C8C"/>
    <w:rsid w:val="00ED57D9"/>
    <w:rsid w:val="00F1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Testing.dotx</Template>
  <TotalTime>2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8</cp:revision>
  <dcterms:created xsi:type="dcterms:W3CDTF">2024-11-10T08:42:00Z</dcterms:created>
  <dcterms:modified xsi:type="dcterms:W3CDTF">2024-11-10T16:00:00Z</dcterms:modified>
</cp:coreProperties>
</file>